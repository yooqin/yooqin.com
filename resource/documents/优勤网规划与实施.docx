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6DD3B" w14:textId="475C8AB9" w:rsidR="00533586" w:rsidRDefault="00912832" w:rsidP="00813BF7">
      <w:pPr>
        <w:pStyle w:val="1"/>
        <w:rPr>
          <w:rFonts w:hint="eastAsia"/>
        </w:rPr>
      </w:pPr>
      <w:r>
        <w:rPr>
          <w:rFonts w:hint="eastAsia"/>
        </w:rPr>
        <w:t>优勤网规划与实施</w:t>
      </w:r>
    </w:p>
    <w:p w14:paraId="64D5E1E4" w14:textId="2F89E70A" w:rsidR="00CD6EE8" w:rsidRPr="00565E02" w:rsidRDefault="00CD6EE8" w:rsidP="00565E02">
      <w:pPr>
        <w:pStyle w:val="2"/>
        <w:rPr>
          <w:rFonts w:hint="eastAsia"/>
          <w:u w:val="single"/>
        </w:rPr>
      </w:pPr>
      <w:r w:rsidRPr="00565E02">
        <w:rPr>
          <w:rFonts w:hint="eastAsia"/>
          <w:u w:val="single"/>
        </w:rPr>
        <w:t>网站定位：</w:t>
      </w:r>
    </w:p>
    <w:p w14:paraId="59230529" w14:textId="39AA6706" w:rsidR="00CD6EE8" w:rsidRDefault="00CD6EE8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博客信息为主通过网站增加别人信任度，</w:t>
      </w:r>
      <w:r w:rsidR="00971DBF">
        <w:rPr>
          <w:rFonts w:hint="eastAsia"/>
        </w:rPr>
        <w:t>个人介绍及日常笔记记录为主，适当扩展讨论、站签、页签功能，后期扩展视频教学模块，提供了解、学习个人品牌站。</w:t>
      </w:r>
      <w:r w:rsidR="00CB1132">
        <w:rPr>
          <w:rFonts w:hint="eastAsia"/>
        </w:rPr>
        <w:t>为日后其他网站开设奠定信任度基础。</w:t>
      </w:r>
    </w:p>
    <w:p w14:paraId="40849578" w14:textId="77777777" w:rsidR="00565E02" w:rsidRDefault="00565E02" w:rsidP="00813BF7">
      <w:pPr>
        <w:rPr>
          <w:rFonts w:hint="eastAsia"/>
        </w:rPr>
      </w:pPr>
    </w:p>
    <w:p w14:paraId="4442A65C" w14:textId="65FD0D2B" w:rsidR="00813BF7" w:rsidRPr="00565E02" w:rsidRDefault="00813BF7" w:rsidP="00813BF7">
      <w:pPr>
        <w:rPr>
          <w:rFonts w:hint="eastAsia"/>
          <w:b/>
          <w:u w:val="single"/>
        </w:rPr>
      </w:pPr>
      <w:r w:rsidRPr="00565E02">
        <w:rPr>
          <w:rFonts w:hint="eastAsia"/>
          <w:b/>
          <w:u w:val="single"/>
        </w:rPr>
        <w:t>页面规划：</w:t>
      </w:r>
    </w:p>
    <w:p w14:paraId="7AA34689" w14:textId="6F9DDE7E" w:rsidR="00CD6EE8" w:rsidRDefault="0041288D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首页：</w:t>
      </w:r>
    </w:p>
    <w:p w14:paraId="406C3DCA" w14:textId="284C5F20" w:rsidR="00AB63F6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顶部</w:t>
      </w:r>
    </w:p>
    <w:p w14:paraId="270E6DFA" w14:textId="0BC9D64B" w:rsidR="0041288D" w:rsidRDefault="0041288D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B63F6">
        <w:rPr>
          <w:rFonts w:hint="eastAsia"/>
        </w:rPr>
        <w:tab/>
      </w:r>
      <w:r>
        <w:rPr>
          <w:rFonts w:hint="eastAsia"/>
        </w:rPr>
        <w:t>1)</w:t>
      </w:r>
      <w:r>
        <w:rPr>
          <w:rFonts w:hint="eastAsia"/>
        </w:rPr>
        <w:t>顶部隐藏泰山压顶</w:t>
      </w:r>
      <w:r>
        <w:rPr>
          <w:rFonts w:hint="eastAsia"/>
        </w:rPr>
        <w:t>(</w:t>
      </w:r>
      <w:r>
        <w:rPr>
          <w:rFonts w:hint="eastAsia"/>
        </w:rPr>
        <w:t>后期用作宣传等使用</w:t>
      </w:r>
      <w:r>
        <w:rPr>
          <w:rFonts w:hint="eastAsia"/>
        </w:rPr>
        <w:t>)</w:t>
      </w:r>
    </w:p>
    <w:p w14:paraId="6B384227" w14:textId="592EA521" w:rsidR="0041288D" w:rsidRDefault="0041288D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B63F6">
        <w:rPr>
          <w:rFonts w:hint="eastAsia"/>
        </w:rPr>
        <w:tab/>
      </w:r>
      <w:r>
        <w:rPr>
          <w:rFonts w:hint="eastAsia"/>
        </w:rPr>
        <w:t xml:space="preserve">2)main navigation </w:t>
      </w:r>
      <w:r>
        <w:rPr>
          <w:rFonts w:hint="eastAsia"/>
        </w:rPr>
        <w:t>模块（导航及搜索模块）</w:t>
      </w:r>
    </w:p>
    <w:p w14:paraId="14EA1356" w14:textId="0F92C4D6" w:rsidR="00AB63F6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主内容区</w:t>
      </w:r>
    </w:p>
    <w:p w14:paraId="30FCDC87" w14:textId="6315D8CE" w:rsidR="0070778D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70778D">
        <w:rPr>
          <w:rFonts w:hint="eastAsia"/>
        </w:rPr>
        <w:t>)</w:t>
      </w:r>
      <w:r w:rsidR="0070778D">
        <w:rPr>
          <w:rFonts w:hint="eastAsia"/>
        </w:rPr>
        <w:t>主内容区</w:t>
      </w:r>
      <w:r w:rsidR="0070778D">
        <w:rPr>
          <w:rFonts w:hint="eastAsia"/>
        </w:rPr>
        <w:t>(</w:t>
      </w:r>
      <w:r w:rsidR="0070778D">
        <w:rPr>
          <w:rFonts w:hint="eastAsia"/>
        </w:rPr>
        <w:t>放置博客列表，随机塞入两天资讯以保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0778D">
        <w:rPr>
          <w:rFonts w:hint="eastAsia"/>
        </w:rPr>
        <w:t>持内容新鲜度</w:t>
      </w:r>
      <w:r w:rsidR="0070778D">
        <w:rPr>
          <w:rFonts w:hint="eastAsia"/>
        </w:rPr>
        <w:t>)</w:t>
      </w:r>
    </w:p>
    <w:p w14:paraId="2BEB4CD6" w14:textId="45D0516F" w:rsidR="008A1AF0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8A1AF0">
        <w:rPr>
          <w:rFonts w:hint="eastAsia"/>
        </w:rPr>
        <w:t>)</w:t>
      </w:r>
      <w:r w:rsidR="008A1AF0">
        <w:rPr>
          <w:rFonts w:hint="eastAsia"/>
        </w:rPr>
        <w:t>介绍区块</w:t>
      </w:r>
      <w:r w:rsidR="008A1AF0">
        <w:rPr>
          <w:rFonts w:hint="eastAsia"/>
        </w:rPr>
        <w:t>(</w:t>
      </w:r>
      <w:r w:rsidR="008A1AF0">
        <w:rPr>
          <w:rFonts w:hint="eastAsia"/>
        </w:rPr>
        <w:t>站点介绍、联系我们</w:t>
      </w:r>
      <w:r w:rsidR="008A1AF0">
        <w:rPr>
          <w:rFonts w:hint="eastAsia"/>
        </w:rPr>
        <w:t>)</w:t>
      </w:r>
    </w:p>
    <w:p w14:paraId="37BA73FE" w14:textId="005B1666" w:rsidR="000B4718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0B4718">
        <w:rPr>
          <w:rFonts w:hint="eastAsia"/>
        </w:rPr>
        <w:t>)</w:t>
      </w:r>
      <w:r w:rsidR="000B4718">
        <w:rPr>
          <w:rFonts w:hint="eastAsia"/>
        </w:rPr>
        <w:t>最新资讯模块</w:t>
      </w:r>
      <w:r w:rsidR="000B4718">
        <w:rPr>
          <w:rFonts w:hint="eastAsia"/>
        </w:rPr>
        <w:t>(</w:t>
      </w:r>
      <w:r w:rsidR="000B4718">
        <w:rPr>
          <w:rFonts w:hint="eastAsia"/>
        </w:rPr>
        <w:t>新闻资讯列表</w:t>
      </w:r>
      <w:r w:rsidR="000B4718">
        <w:rPr>
          <w:rFonts w:hint="eastAsia"/>
        </w:rPr>
        <w:t>)</w:t>
      </w:r>
    </w:p>
    <w:p w14:paraId="1AFC057D" w14:textId="51FAAEBA" w:rsidR="00F503C4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943F60">
        <w:rPr>
          <w:rFonts w:hint="eastAsia"/>
        </w:rPr>
        <w:t>)</w:t>
      </w:r>
      <w:r w:rsidR="00234A15">
        <w:rPr>
          <w:rFonts w:hint="eastAsia"/>
        </w:rPr>
        <w:t>标签云模块</w:t>
      </w:r>
      <w:r w:rsidR="00234A15">
        <w:rPr>
          <w:rFonts w:hint="eastAsia"/>
        </w:rPr>
        <w:t>(</w:t>
      </w:r>
      <w:r w:rsidR="00234A15">
        <w:rPr>
          <w:rFonts w:hint="eastAsia"/>
        </w:rPr>
        <w:t>标签列表</w:t>
      </w:r>
      <w:r w:rsidR="00234A15">
        <w:rPr>
          <w:rFonts w:hint="eastAsia"/>
        </w:rPr>
        <w:t>)</w:t>
      </w:r>
    </w:p>
    <w:p w14:paraId="1D1C6364" w14:textId="0273F731" w:rsidR="00AB63F6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底部区域</w:t>
      </w:r>
    </w:p>
    <w:p w14:paraId="35DEC707" w14:textId="5BA3C879" w:rsidR="00AB63F6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1)</w:t>
      </w:r>
      <w:r>
        <w:rPr>
          <w:rFonts w:hint="eastAsia"/>
        </w:rPr>
        <w:t>最新回复</w:t>
      </w:r>
    </w:p>
    <w:p w14:paraId="354EA97E" w14:textId="78BBD2E7" w:rsidR="00AB63F6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2)</w:t>
      </w:r>
      <w:r>
        <w:rPr>
          <w:rFonts w:hint="eastAsia"/>
        </w:rPr>
        <w:t>分类</w:t>
      </w:r>
    </w:p>
    <w:p w14:paraId="5896E74B" w14:textId="17BD89FA" w:rsidR="00AB63F6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3)</w:t>
      </w:r>
      <w:r>
        <w:rPr>
          <w:rFonts w:hint="eastAsia"/>
        </w:rPr>
        <w:t>友情链接</w:t>
      </w:r>
    </w:p>
    <w:p w14:paraId="26017974" w14:textId="46C555C1" w:rsidR="00DC3CB2" w:rsidRDefault="00DC3CB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4)</w:t>
      </w:r>
      <w:r>
        <w:rPr>
          <w:rFonts w:hint="eastAsia"/>
        </w:rPr>
        <w:t>后期增加联系我们关于我们</w:t>
      </w:r>
      <w:r>
        <w:rPr>
          <w:rFonts w:hint="eastAsia"/>
        </w:rPr>
        <w:t>???</w:t>
      </w:r>
    </w:p>
    <w:p w14:paraId="7D03DBFC" w14:textId="1C92F529" w:rsidR="00AE6BB0" w:rsidRDefault="00AE6BB0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</w:t>
      </w:r>
      <w:r>
        <w:rPr>
          <w:rFonts w:hint="eastAsia"/>
        </w:rPr>
        <w:t>)ICP</w:t>
      </w:r>
      <w:r>
        <w:rPr>
          <w:rFonts w:hint="eastAsia"/>
        </w:rPr>
        <w:t>备案区域</w:t>
      </w:r>
    </w:p>
    <w:p w14:paraId="539E88F5" w14:textId="77777777" w:rsidR="00C34E66" w:rsidRDefault="00C34E66" w:rsidP="00813BF7">
      <w:pPr>
        <w:rPr>
          <w:rFonts w:hint="eastAsia"/>
        </w:rPr>
      </w:pPr>
    </w:p>
    <w:p w14:paraId="03F8F6D3" w14:textId="10035568" w:rsidR="00C34E66" w:rsidRDefault="00C34E66" w:rsidP="00813BF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交互部分</w:t>
      </w:r>
    </w:p>
    <w:p w14:paraId="6AF03678" w14:textId="3081AE8E" w:rsidR="00C34E66" w:rsidRDefault="00C34E6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1)</w:t>
      </w:r>
      <w:r>
        <w:rPr>
          <w:rFonts w:hint="eastAsia"/>
        </w:rPr>
        <w:t>返回顶部按钮增加</w:t>
      </w:r>
      <w:r>
        <w:rPr>
          <w:rFonts w:hint="eastAsia"/>
        </w:rPr>
        <w:t>tips</w:t>
      </w:r>
      <w:r>
        <w:rPr>
          <w:rFonts w:hint="eastAsia"/>
        </w:rPr>
        <w:t>提示</w:t>
      </w:r>
      <w:r>
        <w:rPr>
          <w:rFonts w:hint="eastAsia"/>
        </w:rPr>
        <w:t>,</w:t>
      </w:r>
      <w:r>
        <w:rPr>
          <w:rFonts w:hint="eastAsia"/>
        </w:rPr>
        <w:t>未来增加留言功能</w:t>
      </w:r>
    </w:p>
    <w:p w14:paraId="7FEA1921" w14:textId="7F014D1D" w:rsidR="00C34E66" w:rsidRDefault="00C34E6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2)</w:t>
      </w:r>
      <w:r>
        <w:rPr>
          <w:rFonts w:hint="eastAsia"/>
        </w:rPr>
        <w:t>介绍部分弹窗出现</w:t>
      </w:r>
    </w:p>
    <w:p w14:paraId="6FF840F3" w14:textId="1E2F0982" w:rsidR="00C34E66" w:rsidRDefault="00C34E6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3)</w:t>
      </w:r>
      <w:r>
        <w:rPr>
          <w:rFonts w:hint="eastAsia"/>
        </w:rPr>
        <w:t>分享部分弹窗展示</w:t>
      </w:r>
    </w:p>
    <w:p w14:paraId="521425C9" w14:textId="69FA740C" w:rsidR="00AB63F6" w:rsidRDefault="00AB63F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F592583" w14:textId="021E2184" w:rsidR="00160991" w:rsidRDefault="00160991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博客主页</w:t>
      </w:r>
      <w:r>
        <w:rPr>
          <w:rFonts w:hint="eastAsia"/>
        </w:rPr>
        <w:t>:</w:t>
      </w:r>
    </w:p>
    <w:p w14:paraId="55E9B6FE" w14:textId="0AE35908" w:rsidR="00160991" w:rsidRDefault="00160991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一）顶部，同首页</w:t>
      </w:r>
    </w:p>
    <w:p w14:paraId="4EDB5036" w14:textId="7A9DB743" w:rsidR="00160991" w:rsidRDefault="00160991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二）内容区</w:t>
      </w:r>
    </w:p>
    <w:p w14:paraId="259C5CB8" w14:textId="37F1B10F" w:rsidR="00160991" w:rsidRDefault="00160991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）文章顶部分类导航</w:t>
      </w:r>
    </w:p>
    <w:p w14:paraId="5EB7F45A" w14:textId="121CD2C1" w:rsidR="00160991" w:rsidRDefault="00160991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）文章内容区</w:t>
      </w:r>
    </w:p>
    <w:p w14:paraId="7E0A9DA4" w14:textId="77777777" w:rsidR="007E0EF2" w:rsidRDefault="00160991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7E0EF2">
        <w:rPr>
          <w:rFonts w:hint="eastAsia"/>
        </w:rPr>
        <w:t>相关博客区域（同分类下的最新文章，</w:t>
      </w:r>
    </w:p>
    <w:p w14:paraId="2EEE96D2" w14:textId="76BDFC92" w:rsidR="00160991" w:rsidRDefault="007E0EF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后期增加换一波功能）</w:t>
      </w:r>
    </w:p>
    <w:p w14:paraId="718F5902" w14:textId="05B42D97" w:rsidR="007E0EF2" w:rsidRDefault="007E0EF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）博客标签云（博客标签库，</w:t>
      </w:r>
      <w:r>
        <w:rPr>
          <w:rFonts w:hint="eastAsia"/>
        </w:rPr>
        <w:t>+</w:t>
      </w:r>
      <w:r>
        <w:rPr>
          <w:rFonts w:hint="eastAsia"/>
        </w:rPr>
        <w:t>换一拨）</w:t>
      </w:r>
    </w:p>
    <w:p w14:paraId="0D5FA62E" w14:textId="152C2354" w:rsidR="007E0EF2" w:rsidRDefault="007E0EF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）最新资讯（最新的资讯内容，</w:t>
      </w:r>
      <w:r>
        <w:rPr>
          <w:rFonts w:hint="eastAsia"/>
        </w:rPr>
        <w:t>+</w:t>
      </w:r>
      <w:r>
        <w:rPr>
          <w:rFonts w:hint="eastAsia"/>
        </w:rPr>
        <w:t>换一拨）</w:t>
      </w:r>
    </w:p>
    <w:p w14:paraId="7B7068F1" w14:textId="6EF3E6E2" w:rsidR="00DF2A2F" w:rsidRDefault="00DF2A2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三）底部区域同首页</w:t>
      </w:r>
    </w:p>
    <w:p w14:paraId="321C2DCC" w14:textId="463E6EA4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博客详情页面：</w:t>
      </w:r>
    </w:p>
    <w:p w14:paraId="34B6072F" w14:textId="311AE9D7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一）顶部，同首页</w:t>
      </w:r>
    </w:p>
    <w:p w14:paraId="0D388EE8" w14:textId="573869AA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二）内容区</w:t>
      </w:r>
    </w:p>
    <w:p w14:paraId="2C5515F7" w14:textId="20D25004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）面包屑</w:t>
      </w:r>
    </w:p>
    <w:p w14:paraId="3F545BE1" w14:textId="3C2B74EF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）文章区</w:t>
      </w:r>
    </w:p>
    <w:p w14:paraId="0EADCA02" w14:textId="794AF9C4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）功能操作区（送星星，点赞，赞赏）</w:t>
      </w:r>
    </w:p>
    <w:p w14:paraId="4C5CD9CD" w14:textId="27639A20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）相关博客</w:t>
      </w:r>
    </w:p>
    <w:p w14:paraId="331C7260" w14:textId="3697148E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）博客云</w:t>
      </w:r>
    </w:p>
    <w:p w14:paraId="5CFC6832" w14:textId="0536F63C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）最新资讯</w:t>
      </w:r>
    </w:p>
    <w:p w14:paraId="2891186A" w14:textId="660170B4" w:rsidR="00AC29D3" w:rsidRDefault="00AC29D3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）最新留言</w:t>
      </w:r>
    </w:p>
    <w:p w14:paraId="241BB9BF" w14:textId="294A51E6" w:rsidR="0044573E" w:rsidRDefault="0044573E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三）底部同首页</w:t>
      </w:r>
      <w:bookmarkStart w:id="0" w:name="_GoBack"/>
      <w:bookmarkEnd w:id="0"/>
    </w:p>
    <w:p w14:paraId="1DED5AEC" w14:textId="42AACD4B" w:rsidR="00DF2A2F" w:rsidRDefault="00DF2A2F" w:rsidP="00813BF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资讯主页：</w:t>
      </w:r>
    </w:p>
    <w:p w14:paraId="18063EFA" w14:textId="4BCCF6DB" w:rsidR="00DF2A2F" w:rsidRDefault="00DF2A2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一）顶部，同首页</w:t>
      </w:r>
    </w:p>
    <w:p w14:paraId="1127091A" w14:textId="555493A6" w:rsidR="00DF2A2F" w:rsidRDefault="00DF2A2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二）内容区</w:t>
      </w:r>
    </w:p>
    <w:p w14:paraId="56354994" w14:textId="757B21C5" w:rsidR="00DF2A2F" w:rsidRDefault="00DF2A2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）增加分类导航</w:t>
      </w:r>
    </w:p>
    <w:p w14:paraId="0FCB73C9" w14:textId="65C85C1C" w:rsidR="00DF2A2F" w:rsidRDefault="00DF2A2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）列表采用文章模式，区分博客</w:t>
      </w:r>
    </w:p>
    <w:p w14:paraId="52827BD5" w14:textId="60A93812" w:rsidR="00DF2A2F" w:rsidRDefault="00DF2A2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）右侧相关资讯（同分类下资讯）</w:t>
      </w:r>
    </w:p>
    <w:p w14:paraId="56D8EAAC" w14:textId="4CB073E2" w:rsidR="00DF2A2F" w:rsidRDefault="00DF2A2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）右侧资讯标签云</w:t>
      </w:r>
    </w:p>
    <w:p w14:paraId="285A92F3" w14:textId="3058A472" w:rsidR="00DF2A2F" w:rsidRDefault="00DF2A2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）最新博客</w:t>
      </w:r>
    </w:p>
    <w:p w14:paraId="53A987F9" w14:textId="5AA09F68" w:rsidR="00DF2A2F" w:rsidRDefault="00DF2A2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三）底部同首页</w:t>
      </w:r>
    </w:p>
    <w:p w14:paraId="0B62BD19" w14:textId="77777777" w:rsidR="00813BF7" w:rsidRDefault="00813BF7" w:rsidP="00813BF7">
      <w:pPr>
        <w:rPr>
          <w:rFonts w:hint="eastAsia"/>
        </w:rPr>
      </w:pPr>
    </w:p>
    <w:p w14:paraId="37EF2774" w14:textId="666B4E5B" w:rsidR="00813BF7" w:rsidRDefault="00813BF7" w:rsidP="00813BF7">
      <w:pPr>
        <w:rPr>
          <w:rFonts w:hint="eastAsia"/>
          <w:b/>
          <w:u w:val="single"/>
        </w:rPr>
      </w:pPr>
      <w:r w:rsidRPr="00565E02">
        <w:rPr>
          <w:rFonts w:hint="eastAsia"/>
          <w:b/>
          <w:u w:val="single"/>
        </w:rPr>
        <w:t>功能规划：</w:t>
      </w:r>
    </w:p>
    <w:p w14:paraId="6F18DF98" w14:textId="016813AC" w:rsidR="009009C8" w:rsidRDefault="009009C8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一）博客功能</w:t>
      </w:r>
    </w:p>
    <w:p w14:paraId="10C75A72" w14:textId="16B78612" w:rsidR="009009C8" w:rsidRDefault="009009C8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二）资讯功能</w:t>
      </w:r>
    </w:p>
    <w:p w14:paraId="199F0DE0" w14:textId="0624C6DE" w:rsidR="009009C8" w:rsidRDefault="009009C8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三）分类功能</w:t>
      </w:r>
    </w:p>
    <w:p w14:paraId="422B7E1F" w14:textId="1592FD1A" w:rsidR="000B162E" w:rsidRDefault="000B162E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四）</w:t>
      </w:r>
      <w:r>
        <w:rPr>
          <w:rFonts w:hint="eastAsia"/>
        </w:rPr>
        <w:t>Markdown</w:t>
      </w:r>
      <w:r>
        <w:rPr>
          <w:rFonts w:hint="eastAsia"/>
        </w:rPr>
        <w:t>支持</w:t>
      </w:r>
    </w:p>
    <w:p w14:paraId="160DAFF9" w14:textId="7FAAF66A" w:rsidR="009009C8" w:rsidRDefault="009009C8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四）留言功能</w:t>
      </w:r>
    </w:p>
    <w:p w14:paraId="79065F83" w14:textId="6C67758B" w:rsidR="009009C8" w:rsidRDefault="009009C8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五）</w:t>
      </w:r>
      <w:r>
        <w:rPr>
          <w:rFonts w:hint="eastAsia"/>
        </w:rPr>
        <w:t>Tags</w:t>
      </w:r>
      <w:r>
        <w:rPr>
          <w:rFonts w:hint="eastAsia"/>
        </w:rPr>
        <w:t>库功能</w:t>
      </w:r>
    </w:p>
    <w:p w14:paraId="123E3CDA" w14:textId="7AE61E3C" w:rsidR="004C0136" w:rsidRDefault="004C013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六）标星</w:t>
      </w:r>
      <w:r w:rsidR="00AC1B32">
        <w:rPr>
          <w:rFonts w:hint="eastAsia"/>
        </w:rPr>
        <w:t>功能</w:t>
      </w:r>
    </w:p>
    <w:p w14:paraId="1658E08B" w14:textId="303D7E85" w:rsidR="000B162E" w:rsidRPr="009009C8" w:rsidRDefault="004C0136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七）分享</w:t>
      </w:r>
      <w:r w:rsidR="00AC1B32">
        <w:rPr>
          <w:rFonts w:hint="eastAsia"/>
        </w:rPr>
        <w:t>功能</w:t>
      </w:r>
    </w:p>
    <w:p w14:paraId="62CCD098" w14:textId="77777777" w:rsidR="00813BF7" w:rsidRDefault="00813BF7" w:rsidP="00813BF7">
      <w:pPr>
        <w:rPr>
          <w:rFonts w:hint="eastAsia"/>
        </w:rPr>
      </w:pPr>
    </w:p>
    <w:p w14:paraId="3DA9E28F" w14:textId="04218479" w:rsidR="00813BF7" w:rsidRDefault="00813BF7" w:rsidP="00813BF7">
      <w:pPr>
        <w:rPr>
          <w:rFonts w:hint="eastAsia"/>
          <w:b/>
          <w:u w:val="single"/>
        </w:rPr>
      </w:pPr>
      <w:r w:rsidRPr="00565E02">
        <w:rPr>
          <w:rFonts w:hint="eastAsia"/>
          <w:b/>
          <w:u w:val="single"/>
        </w:rPr>
        <w:t>实施步骤：</w:t>
      </w:r>
    </w:p>
    <w:p w14:paraId="14EA7A19" w14:textId="7ECD414A" w:rsidR="005F7E82" w:rsidRDefault="00C256C9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一）</w:t>
      </w:r>
      <w:r w:rsidR="005F7E82">
        <w:rPr>
          <w:rFonts w:hint="eastAsia"/>
        </w:rPr>
        <w:t>20170710 00:00:00</w:t>
      </w:r>
      <w:r w:rsidR="005630AF">
        <w:rPr>
          <w:rFonts w:hint="eastAsia"/>
        </w:rPr>
        <w:t>止</w:t>
      </w:r>
    </w:p>
    <w:p w14:paraId="17B8D7B3" w14:textId="5BA015F8" w:rsidR="00C256C9" w:rsidRDefault="005F7E8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C256C9">
        <w:rPr>
          <w:rFonts w:hint="eastAsia"/>
        </w:rPr>
        <w:t>静态页面规划</w:t>
      </w:r>
      <w:r>
        <w:rPr>
          <w:rFonts w:hint="eastAsia"/>
        </w:rPr>
        <w:t>及交互效果</w:t>
      </w:r>
      <w:r w:rsidR="00C256C9">
        <w:rPr>
          <w:rFonts w:hint="eastAsia"/>
        </w:rPr>
        <w:t>完成</w:t>
      </w:r>
    </w:p>
    <w:p w14:paraId="2777B651" w14:textId="316404B9" w:rsidR="005F7E82" w:rsidRDefault="005F7E8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二）</w:t>
      </w:r>
      <w:r>
        <w:rPr>
          <w:rFonts w:hint="eastAsia"/>
        </w:rPr>
        <w:t>20170715 00:00:00</w:t>
      </w:r>
      <w:r w:rsidR="005630AF">
        <w:rPr>
          <w:rFonts w:hint="eastAsia"/>
        </w:rPr>
        <w:t>止</w:t>
      </w:r>
    </w:p>
    <w:p w14:paraId="7B814C6C" w14:textId="6C473BC2" w:rsidR="005F7E82" w:rsidRDefault="005F7E8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·博客功能</w:t>
      </w:r>
    </w:p>
    <w:p w14:paraId="03CC73D2" w14:textId="334C9245" w:rsidR="005F7E82" w:rsidRDefault="005F7E8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·资讯功能</w:t>
      </w:r>
    </w:p>
    <w:p w14:paraId="1B942CE5" w14:textId="32910C37" w:rsidR="005F7E82" w:rsidRDefault="005F7E82" w:rsidP="00813BF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·分类功能</w:t>
      </w:r>
    </w:p>
    <w:p w14:paraId="018E6C1B" w14:textId="22D35548" w:rsidR="005F7E82" w:rsidRDefault="005F7E8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markdown</w:t>
      </w:r>
      <w:r>
        <w:rPr>
          <w:rFonts w:hint="eastAsia"/>
        </w:rPr>
        <w:t>支持</w:t>
      </w:r>
    </w:p>
    <w:p w14:paraId="207B805A" w14:textId="3083560C" w:rsidR="005F7E82" w:rsidRDefault="005F7E82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yooqin.com</w:t>
      </w:r>
      <w:r>
        <w:rPr>
          <w:rFonts w:hint="eastAsia"/>
        </w:rPr>
        <w:t>线上数据导入</w:t>
      </w:r>
      <w:r>
        <w:rPr>
          <w:rFonts w:hint="eastAsia"/>
        </w:rPr>
        <w:t>&amp;</w:t>
      </w:r>
      <w:r>
        <w:rPr>
          <w:rFonts w:hint="eastAsia"/>
        </w:rPr>
        <w:t>上线更新</w:t>
      </w:r>
    </w:p>
    <w:p w14:paraId="1F6EF0E6" w14:textId="17CBB809" w:rsidR="003C6947" w:rsidRDefault="003C6947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三）</w:t>
      </w:r>
      <w:r>
        <w:rPr>
          <w:rFonts w:hint="eastAsia"/>
        </w:rPr>
        <w:t>20170722 00:00:00</w:t>
      </w:r>
      <w:r w:rsidR="005630AF">
        <w:rPr>
          <w:rFonts w:hint="eastAsia"/>
        </w:rPr>
        <w:t>止</w:t>
      </w:r>
    </w:p>
    <w:p w14:paraId="3A52CFA3" w14:textId="5B7D44FA" w:rsidR="003C6947" w:rsidRDefault="003C6947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·留言功能</w:t>
      </w:r>
    </w:p>
    <w:p w14:paraId="6FCC13DE" w14:textId="499ED3EF" w:rsidR="003C6947" w:rsidRDefault="003C6947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·标签库功能</w:t>
      </w:r>
    </w:p>
    <w:p w14:paraId="6D35648B" w14:textId="264756C3" w:rsidR="003C6947" w:rsidRDefault="003C6947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·分享功能</w:t>
      </w:r>
    </w:p>
    <w:p w14:paraId="19D83542" w14:textId="7CD5C7D8" w:rsidR="003C6947" w:rsidRDefault="003C6947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·标星功能</w:t>
      </w:r>
    </w:p>
    <w:p w14:paraId="378CD51C" w14:textId="56EB1F9D" w:rsidR="00E66B1E" w:rsidRDefault="00E66B1E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·数据更新</w:t>
      </w:r>
      <w:r>
        <w:rPr>
          <w:rFonts w:hint="eastAsia"/>
        </w:rPr>
        <w:t>&amp;</w:t>
      </w:r>
      <w:r>
        <w:rPr>
          <w:rFonts w:hint="eastAsia"/>
        </w:rPr>
        <w:t>上线</w:t>
      </w:r>
      <w:r w:rsidR="007F2722">
        <w:rPr>
          <w:rFonts w:hint="eastAsia"/>
        </w:rPr>
        <w:t>更新</w:t>
      </w:r>
    </w:p>
    <w:p w14:paraId="7D5FF5FA" w14:textId="64886680" w:rsidR="005630AF" w:rsidRPr="00C256C9" w:rsidRDefault="005630AF" w:rsidP="0081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四）待规划</w:t>
      </w:r>
    </w:p>
    <w:sectPr w:rsidR="005630AF" w:rsidRPr="00C256C9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1F708" w14:textId="77777777" w:rsidR="00135D24" w:rsidRDefault="00135D24">
      <w:r>
        <w:separator/>
      </w:r>
    </w:p>
    <w:p w14:paraId="273E9DDD" w14:textId="77777777" w:rsidR="00135D24" w:rsidRDefault="00135D24"/>
  </w:endnote>
  <w:endnote w:type="continuationSeparator" w:id="0">
    <w:p w14:paraId="76572BF4" w14:textId="77777777" w:rsidR="00135D24" w:rsidRDefault="00135D24">
      <w:r>
        <w:continuationSeparator/>
      </w:r>
    </w:p>
    <w:p w14:paraId="093E38FD" w14:textId="77777777" w:rsidR="00135D24" w:rsidRDefault="00135D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DA85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7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996C8" w14:textId="77777777" w:rsidR="00135D24" w:rsidRDefault="00135D24">
      <w:r>
        <w:separator/>
      </w:r>
    </w:p>
    <w:p w14:paraId="4D7A2F4D" w14:textId="77777777" w:rsidR="00135D24" w:rsidRDefault="00135D24"/>
  </w:footnote>
  <w:footnote w:type="continuationSeparator" w:id="0">
    <w:p w14:paraId="2E334607" w14:textId="77777777" w:rsidR="00135D24" w:rsidRDefault="00135D24">
      <w:r>
        <w:continuationSeparator/>
      </w:r>
    </w:p>
    <w:p w14:paraId="00123C42" w14:textId="77777777" w:rsidR="00135D24" w:rsidRDefault="00135D2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32"/>
    <w:rsid w:val="000B162E"/>
    <w:rsid w:val="000B4718"/>
    <w:rsid w:val="00135D24"/>
    <w:rsid w:val="00160991"/>
    <w:rsid w:val="00234A15"/>
    <w:rsid w:val="003C6947"/>
    <w:rsid w:val="0041288D"/>
    <w:rsid w:val="0044573E"/>
    <w:rsid w:val="004C0136"/>
    <w:rsid w:val="00533586"/>
    <w:rsid w:val="00547C66"/>
    <w:rsid w:val="005630AF"/>
    <w:rsid w:val="00565E02"/>
    <w:rsid w:val="005F7E82"/>
    <w:rsid w:val="00653DD1"/>
    <w:rsid w:val="0070778D"/>
    <w:rsid w:val="007E0EF2"/>
    <w:rsid w:val="007F2722"/>
    <w:rsid w:val="00813BF7"/>
    <w:rsid w:val="008A1AF0"/>
    <w:rsid w:val="009009C8"/>
    <w:rsid w:val="00912832"/>
    <w:rsid w:val="00943F60"/>
    <w:rsid w:val="00971DBF"/>
    <w:rsid w:val="00A41D69"/>
    <w:rsid w:val="00AB63F6"/>
    <w:rsid w:val="00AC1B32"/>
    <w:rsid w:val="00AC29D3"/>
    <w:rsid w:val="00AE6BB0"/>
    <w:rsid w:val="00C256C9"/>
    <w:rsid w:val="00C34E66"/>
    <w:rsid w:val="00C35F1A"/>
    <w:rsid w:val="00C9613D"/>
    <w:rsid w:val="00CB1132"/>
    <w:rsid w:val="00CD6EE8"/>
    <w:rsid w:val="00DC3CB2"/>
    <w:rsid w:val="00DF2A2F"/>
    <w:rsid w:val="00E66B1E"/>
    <w:rsid w:val="00F5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EFC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65E02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sid w:val="00565E02"/>
    <w:rPr>
      <w:rFonts w:asciiTheme="majorHAnsi" w:eastAsiaTheme="majorEastAsia" w:hAnsiTheme="majorHAnsi" w:cstheme="majorBidi"/>
      <w:b/>
      <w:color w:val="7F7F7F" w:themeColor="text1" w:themeTint="80"/>
      <w:szCs w:val="26"/>
      <w:lang w:val="en-GB" w:eastAsia="zh-CN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inwei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B2"/>
    <w:rsid w:val="001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6A6587FA37F027499867A67E527C1659">
    <w:name w:val="6A6587FA37F027499867A67E527C1659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EDFBB1888A83AA439EB24B14E9AF13E2">
    <w:name w:val="EDFBB1888A83AA439EB24B14E9AF13E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27</TotalTime>
  <Pages>4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290191007@qq.com</dc:creator>
  <cp:keywords/>
  <dc:description/>
  <cp:lastModifiedBy>290191007@qq.com</cp:lastModifiedBy>
  <cp:revision>53</cp:revision>
  <dcterms:created xsi:type="dcterms:W3CDTF">2017-07-09T03:38:00Z</dcterms:created>
  <dcterms:modified xsi:type="dcterms:W3CDTF">2017-07-09T06:15:00Z</dcterms:modified>
</cp:coreProperties>
</file>